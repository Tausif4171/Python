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07E8" w14:textId="77777777" w:rsidR="006B4F65" w:rsidRDefault="00FF3B35">
      <w:pPr>
        <w:pStyle w:val="Standard"/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TAUSIF KHAN</w:t>
      </w:r>
    </w:p>
    <w:p w14:paraId="763237CE" w14:textId="77777777" w:rsidR="006B4F65" w:rsidRDefault="00FF3B35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ROLL.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12</w:t>
      </w:r>
    </w:p>
    <w:p w14:paraId="7F93C2A8" w14:textId="77777777" w:rsidR="006B4F65" w:rsidRDefault="00FF3B35">
      <w:pPr>
        <w:pStyle w:val="Standard"/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CLASS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SE COMPS B</w:t>
      </w:r>
    </w:p>
    <w:p w14:paraId="629FABBA" w14:textId="77777777" w:rsidR="006B4F65" w:rsidRDefault="006B4F65">
      <w:pPr>
        <w:pStyle w:val="Standard"/>
        <w:rPr>
          <w:rFonts w:ascii="Times New Roman" w:hAnsi="Times New Roman"/>
          <w:sz w:val="28"/>
          <w:szCs w:val="28"/>
        </w:rPr>
      </w:pPr>
    </w:p>
    <w:p w14:paraId="228BF2C9" w14:textId="77777777" w:rsidR="006B4F65" w:rsidRDefault="00FF3B35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DEDD84B" w14:textId="77777777" w:rsidR="006B4F65" w:rsidRDefault="00FF3B35">
      <w:pPr>
        <w:pStyle w:val="Standard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EXPERIMENT.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04</w:t>
      </w:r>
    </w:p>
    <w:p w14:paraId="588F95D4" w14:textId="77777777" w:rsidR="006B4F65" w:rsidRDefault="006B4F65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1773C51A" w14:textId="77777777" w:rsidR="006B4F65" w:rsidRDefault="00FF3B35">
      <w:pPr>
        <w:autoSpaceDE w:val="0"/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AIM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Write a program to demonstrate use of control statements in python:</w:t>
      </w:r>
    </w:p>
    <w:p w14:paraId="4F5D3D2D" w14:textId="77777777" w:rsidR="006B4F65" w:rsidRDefault="00FF3B3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in python to implement </w:t>
      </w:r>
      <w:proofErr w:type="spellStart"/>
      <w:r>
        <w:rPr>
          <w:rFonts w:ascii="Times New Roman" w:hAnsi="Times New Roman"/>
          <w:sz w:val="28"/>
          <w:szCs w:val="28"/>
        </w:rPr>
        <w:t>FizzBuzz</w:t>
      </w:r>
      <w:proofErr w:type="spellEnd"/>
    </w:p>
    <w:p w14:paraId="4700D32B" w14:textId="77777777" w:rsidR="006B4F65" w:rsidRDefault="00FF3B3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python program to </w:t>
      </w:r>
      <w:r>
        <w:rPr>
          <w:rFonts w:ascii="Times New Roman" w:hAnsi="Times New Roman"/>
          <w:sz w:val="28"/>
          <w:szCs w:val="28"/>
        </w:rPr>
        <w:t>display even numbers between m and n (m and n are taken from user)</w:t>
      </w:r>
    </w:p>
    <w:p w14:paraId="05B20113" w14:textId="77777777" w:rsidR="006B4F65" w:rsidRDefault="00FF3B3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python program to swap two numbers and find whether the first number is positive or negative or equal to zero.</w:t>
      </w:r>
    </w:p>
    <w:p w14:paraId="18DFF153" w14:textId="77777777" w:rsidR="006B4F65" w:rsidRDefault="00FF3B3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python program to search for an element in the list of elements (The</w:t>
      </w:r>
      <w:r>
        <w:rPr>
          <w:rFonts w:ascii="Times New Roman" w:hAnsi="Times New Roman"/>
          <w:sz w:val="28"/>
          <w:szCs w:val="28"/>
        </w:rPr>
        <w:t xml:space="preserve"> List must be entered through keyboard.</w:t>
      </w:r>
    </w:p>
    <w:p w14:paraId="6239B233" w14:textId="77777777" w:rsidR="006B4F65" w:rsidRDefault="006B4F65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A763F71" w14:textId="77777777" w:rsidR="006B4F65" w:rsidRDefault="00FF3B35"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Tools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Used :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Python 3.4.3, Terminal</w:t>
      </w:r>
    </w:p>
    <w:p w14:paraId="056CC7FE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39410B01" w14:textId="77777777" w:rsidR="006B4F65" w:rsidRDefault="00FF3B35">
      <w:proofErr w:type="gramStart"/>
      <w:r>
        <w:rPr>
          <w:b/>
          <w:bCs/>
          <w:sz w:val="28"/>
          <w:szCs w:val="28"/>
        </w:rPr>
        <w:t>THEORY :</w:t>
      </w:r>
      <w:proofErr w:type="gramEnd"/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In Python we have two types of Control Statement </w:t>
      </w:r>
    </w:p>
    <w:p w14:paraId="0F4FF3E4" w14:textId="77777777" w:rsidR="006B4F65" w:rsidRDefault="00FF3B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Decision making</w:t>
      </w:r>
    </w:p>
    <w:p w14:paraId="094C3318" w14:textId="77777777" w:rsidR="006B4F65" w:rsidRDefault="00FF3B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Loops</w:t>
      </w:r>
    </w:p>
    <w:p w14:paraId="4B50DB36" w14:textId="77777777" w:rsidR="006B4F65" w:rsidRDefault="006B4F65">
      <w:pPr>
        <w:pStyle w:val="ListParagraph"/>
        <w:ind w:left="1776"/>
        <w:rPr>
          <w:sz w:val="28"/>
          <w:szCs w:val="28"/>
        </w:rPr>
      </w:pPr>
    </w:p>
    <w:p w14:paraId="77F688FF" w14:textId="77777777" w:rsidR="006B4F65" w:rsidRDefault="00FF3B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DECISION </w:t>
      </w:r>
      <w:proofErr w:type="gramStart"/>
      <w:r>
        <w:rPr>
          <w:b/>
          <w:bCs/>
          <w:sz w:val="28"/>
          <w:szCs w:val="28"/>
        </w:rPr>
        <w:t>MAKING :</w:t>
      </w:r>
      <w:proofErr w:type="gramEnd"/>
      <w:r>
        <w:rPr>
          <w:b/>
          <w:bCs/>
          <w:sz w:val="28"/>
          <w:szCs w:val="28"/>
        </w:rPr>
        <w:t>-</w:t>
      </w:r>
    </w:p>
    <w:p w14:paraId="47F28B6F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Decision making is anticipation of conditions occurring while </w:t>
      </w:r>
      <w:r>
        <w:rPr>
          <w:rFonts w:ascii="Arial" w:eastAsia="Times New Roman" w:hAnsi="Arial" w:cs="Arial"/>
          <w:color w:val="000000"/>
          <w:sz w:val="28"/>
          <w:szCs w:val="28"/>
        </w:rPr>
        <w:t>execution of the program and specifying actions taken according to the conditions.</w:t>
      </w:r>
    </w:p>
    <w:p w14:paraId="3EDBF146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Decision structures evaluate multiple expressions which produce TRUE or FALSE as outcome. You need to determine which action to take and which statements to execute if outco</w:t>
      </w:r>
      <w:r>
        <w:rPr>
          <w:rFonts w:ascii="Arial" w:eastAsia="Times New Roman" w:hAnsi="Arial" w:cs="Arial"/>
          <w:color w:val="000000"/>
          <w:sz w:val="28"/>
          <w:szCs w:val="28"/>
        </w:rPr>
        <w:t>me is TRUE or FALSE otherwise.</w:t>
      </w:r>
    </w:p>
    <w:p w14:paraId="16C3DD01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Following is the general form of a typical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decision making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structure found in most of the programming languages –</w:t>
      </w:r>
    </w:p>
    <w:p w14:paraId="73022948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Python programming language assumes any non-zero and non-null values as TRUE, and if it is either zero or null,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then it is assumed as FALSE value.</w:t>
      </w:r>
    </w:p>
    <w:p w14:paraId="34F698A8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Python programming language provides following types of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decision making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statements. Click the following links to check their detail.</w:t>
      </w:r>
    </w:p>
    <w:p w14:paraId="734B3547" w14:textId="77777777" w:rsidR="006B4F65" w:rsidRDefault="006B4F65">
      <w:pPr>
        <w:rPr>
          <w:sz w:val="28"/>
          <w:szCs w:val="28"/>
        </w:rPr>
      </w:pPr>
    </w:p>
    <w:p w14:paraId="2747D33D" w14:textId="77777777" w:rsidR="006B4F65" w:rsidRDefault="00FF3B35">
      <w:pPr>
        <w:pStyle w:val="ListParagraph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58DE39F" wp14:editId="7F61F5B1">
            <wp:extent cx="2524128" cy="3228974"/>
            <wp:effectExtent l="0" t="0" r="9522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8" cy="32289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7F9B1D" w14:textId="77777777" w:rsidR="006B4F65" w:rsidRDefault="006B4F65">
      <w:pPr>
        <w:pStyle w:val="ListParagraph"/>
        <w:jc w:val="center"/>
        <w:rPr>
          <w:sz w:val="28"/>
          <w:szCs w:val="28"/>
        </w:rPr>
      </w:pPr>
    </w:p>
    <w:p w14:paraId="7F6E53BD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There three types of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decision making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statements </w:t>
      </w:r>
    </w:p>
    <w:p w14:paraId="468F804E" w14:textId="77777777" w:rsidR="006B4F65" w:rsidRDefault="00FF3B35">
      <w:pPr>
        <w:pStyle w:val="ListParagraph"/>
        <w:numPr>
          <w:ilvl w:val="0"/>
          <w:numId w:val="4"/>
        </w:numPr>
        <w:spacing w:before="120" w:after="144"/>
        <w:ind w:right="48"/>
        <w:jc w:val="both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If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Statements :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 if statement c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onsists of a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expression followed by one or more statements.</w:t>
      </w:r>
    </w:p>
    <w:p w14:paraId="0A3A19EA" w14:textId="77777777" w:rsidR="006B4F65" w:rsidRDefault="00FF3B35">
      <w:pPr>
        <w:pStyle w:val="ListParagraph"/>
        <w:numPr>
          <w:ilvl w:val="0"/>
          <w:numId w:val="4"/>
        </w:numPr>
        <w:spacing w:before="120" w:after="144"/>
        <w:ind w:right="48"/>
        <w:jc w:val="both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If – else if Statements (if –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elif</w:t>
      </w:r>
      <w:proofErr w:type="spellEnd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) :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An if statement can be followed by an optional else statement, which executes when the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expression is FALSE.</w:t>
      </w:r>
    </w:p>
    <w:p w14:paraId="7200D6DC" w14:textId="77777777" w:rsidR="006B4F65" w:rsidRDefault="00FF3B35">
      <w:pPr>
        <w:pStyle w:val="ListParagraph"/>
        <w:numPr>
          <w:ilvl w:val="0"/>
          <w:numId w:val="4"/>
        </w:numPr>
        <w:spacing w:before="120" w:after="144"/>
        <w:ind w:right="48"/>
        <w:jc w:val="both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Nested If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else :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You can use one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if or else if statement inside another if or else if statement(s).</w:t>
      </w:r>
    </w:p>
    <w:p w14:paraId="253FA03F" w14:textId="77777777" w:rsidR="006B4F65" w:rsidRDefault="006B4F65">
      <w:pPr>
        <w:pStyle w:val="ListParagraph"/>
        <w:spacing w:before="120" w:after="144"/>
        <w:ind w:left="1776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14F36123" w14:textId="77777777" w:rsidR="006B4F65" w:rsidRDefault="00FF3B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LOOPS :</w:t>
      </w:r>
      <w:proofErr w:type="gramEnd"/>
      <w:r>
        <w:rPr>
          <w:b/>
          <w:bCs/>
          <w:sz w:val="28"/>
          <w:szCs w:val="28"/>
        </w:rPr>
        <w:t>-</w:t>
      </w:r>
    </w:p>
    <w:p w14:paraId="57E243CB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In general, statements are executed sequentially: The first statement in a function is executed first, followed by the second, and so on. There may be a situation when you </w:t>
      </w:r>
      <w:r>
        <w:rPr>
          <w:rFonts w:ascii="Arial" w:eastAsia="Times New Roman" w:hAnsi="Arial" w:cs="Arial"/>
          <w:color w:val="000000"/>
          <w:sz w:val="28"/>
          <w:szCs w:val="28"/>
        </w:rPr>
        <w:t>need to execute a block of code several number of times.</w:t>
      </w:r>
    </w:p>
    <w:p w14:paraId="1E4FB8E9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Programming languages provide various control structures that allow for more complicated execution paths.</w:t>
      </w:r>
    </w:p>
    <w:p w14:paraId="73758747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A loop statement allows us to execute a statement or group of statements multiple </w:t>
      </w:r>
      <w:r>
        <w:rPr>
          <w:rFonts w:ascii="Arial" w:eastAsia="Times New Roman" w:hAnsi="Arial" w:cs="Arial"/>
          <w:color w:val="000000"/>
          <w:sz w:val="28"/>
          <w:szCs w:val="28"/>
        </w:rPr>
        <w:t>times. The following diagram illustrates a loop statement –</w:t>
      </w:r>
    </w:p>
    <w:p w14:paraId="7ED39750" w14:textId="77777777" w:rsidR="006B4F65" w:rsidRDefault="006B4F6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1660E741" w14:textId="77777777" w:rsidR="006B4F65" w:rsidRDefault="00FF3B35">
      <w:pPr>
        <w:pStyle w:val="ListParagraph"/>
        <w:jc w:val="center"/>
      </w:pPr>
      <w:r>
        <w:rPr>
          <w:noProof/>
          <w:sz w:val="28"/>
          <w:szCs w:val="28"/>
        </w:rPr>
        <w:drawing>
          <wp:inline distT="0" distB="0" distL="0" distR="0" wp14:anchorId="6C1B8A93" wp14:editId="77A00C3B">
            <wp:extent cx="2670761" cy="3054141"/>
            <wp:effectExtent l="0" t="0" r="0" b="0"/>
            <wp:docPr id="2" name="Picture 2" descr="Loop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761" cy="30541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946096" w14:textId="77777777" w:rsidR="006B4F65" w:rsidRDefault="006B4F65">
      <w:pPr>
        <w:pStyle w:val="ListParagraph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4A2845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Python programming language provides following types of loops to handle looping requirements.</w:t>
      </w:r>
    </w:p>
    <w:p w14:paraId="60F7A75F" w14:textId="77777777" w:rsidR="006B4F65" w:rsidRDefault="00FF3B35">
      <w:pPr>
        <w:pStyle w:val="ListParagraph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Python has three types of loop </w:t>
      </w:r>
    </w:p>
    <w:p w14:paraId="17DCCC38" w14:textId="77777777" w:rsidR="006B4F65" w:rsidRDefault="00FF3B35">
      <w:pPr>
        <w:pStyle w:val="ListParagraph"/>
        <w:numPr>
          <w:ilvl w:val="0"/>
          <w:numId w:val="5"/>
        </w:numPr>
        <w:shd w:val="clear" w:color="auto" w:fill="FFFFFF"/>
        <w:spacing w:before="120" w:after="144"/>
        <w:ind w:right="48"/>
        <w:jc w:val="both"/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While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</w:rPr>
        <w:t>Loop :</w:t>
      </w:r>
      <w:proofErr w:type="gramEnd"/>
      <w:r>
        <w:rPr>
          <w:rFonts w:ascii="Times New Roman" w:eastAsia="Times New Roman" w:hAnsi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Repeats a statement or group of statements while a g</w:t>
      </w:r>
      <w:r>
        <w:rPr>
          <w:rFonts w:ascii="Arial" w:eastAsia="Times New Roman" w:hAnsi="Arial" w:cs="Arial"/>
          <w:color w:val="000000"/>
          <w:sz w:val="28"/>
          <w:szCs w:val="28"/>
        </w:rPr>
        <w:t>iven condition is TRUE. It tests the condition before executing the loop body.</w:t>
      </w:r>
    </w:p>
    <w:p w14:paraId="0C93389E" w14:textId="77777777" w:rsidR="006B4F65" w:rsidRDefault="00FF3B35">
      <w:pPr>
        <w:pStyle w:val="ListParagraph"/>
        <w:numPr>
          <w:ilvl w:val="0"/>
          <w:numId w:val="5"/>
        </w:num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For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</w:rPr>
        <w:t>Loop :</w:t>
      </w:r>
      <w:proofErr w:type="gramEnd"/>
      <w:r>
        <w:rPr>
          <w:rFonts w:ascii="Times New Roman" w:eastAsia="Times New Roman" w:hAnsi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Executes a sequence of statements multiple times and abbreviates the code that manages the loop variable.</w:t>
      </w:r>
    </w:p>
    <w:p w14:paraId="06EFC8B0" w14:textId="77777777" w:rsidR="006B4F65" w:rsidRDefault="00FF3B35">
      <w:pPr>
        <w:pStyle w:val="ListParagraph"/>
        <w:numPr>
          <w:ilvl w:val="0"/>
          <w:numId w:val="5"/>
        </w:num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Nested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</w:rPr>
        <w:t>Loop :</w:t>
      </w:r>
      <w:proofErr w:type="gramEnd"/>
      <w:r>
        <w:rPr>
          <w:rFonts w:ascii="Times New Roman" w:eastAsia="Times New Roman" w:hAnsi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You can use one or more loop inside any anot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her while, for or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do..while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loop.</w:t>
      </w:r>
    </w:p>
    <w:p w14:paraId="37F2BFC3" w14:textId="77777777" w:rsidR="006B4F65" w:rsidRDefault="006B4F65">
      <w:pPr>
        <w:pStyle w:val="ListParagraph"/>
        <w:shd w:val="clear" w:color="auto" w:fill="FFFFFF"/>
        <w:spacing w:before="120" w:after="144"/>
        <w:ind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76B35BAD" w14:textId="77777777" w:rsidR="006B4F65" w:rsidRDefault="006B4F65">
      <w:pPr>
        <w:ind w:left="360"/>
        <w:rPr>
          <w:sz w:val="28"/>
          <w:szCs w:val="28"/>
        </w:rPr>
      </w:pPr>
    </w:p>
    <w:p w14:paraId="59D0F2C2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3FFDE082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099AA183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0C32E09B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16DF4EC3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0FDD4803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37206545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70D9DB29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70B99E97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1C05F9DF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2C4FB2F5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08913DC5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46FB5D19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342F5A34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17A459BB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1713106F" w14:textId="77777777" w:rsidR="006B4F65" w:rsidRDefault="00FF3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CODES &amp;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16A4053" w14:textId="77777777" w:rsidR="006B4F65" w:rsidRDefault="006B4F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28D5C" w14:textId="77777777" w:rsidR="006B4F65" w:rsidRDefault="00FF3B35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python to implement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FizzBuzz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660120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2E46087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4FBF568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starting value "))</w:t>
      </w:r>
    </w:p>
    <w:p w14:paraId="7A686E8F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ending value "))</w:t>
      </w:r>
    </w:p>
    <w:p w14:paraId="1366502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71D805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i%3==0 and </w:t>
      </w:r>
      <w:r>
        <w:rPr>
          <w:rFonts w:ascii="Times New Roman" w:hAnsi="Times New Roman" w:cs="Times New Roman"/>
          <w:sz w:val="28"/>
          <w:szCs w:val="28"/>
        </w:rPr>
        <w:t>i%5==0):</w:t>
      </w:r>
    </w:p>
    <w:p w14:paraId="21D289B1" w14:textId="77777777" w:rsidR="006B4F65" w:rsidRDefault="00FF3B3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"Fizz Bizz")</w:t>
      </w:r>
    </w:p>
    <w:p w14:paraId="24F9023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(i%3==0):</w:t>
      </w:r>
    </w:p>
    <w:p w14:paraId="7FD72403" w14:textId="77777777" w:rsidR="006B4F65" w:rsidRDefault="00FF3B3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print("Fizz")</w:t>
      </w:r>
    </w:p>
    <w:p w14:paraId="7B8D891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(i%5==0):</w:t>
      </w:r>
    </w:p>
    <w:p w14:paraId="7FD116E3" w14:textId="77777777" w:rsidR="006B4F65" w:rsidRDefault="00FF3B3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print("Bizz")</w:t>
      </w:r>
    </w:p>
    <w:p w14:paraId="1367F31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15E546C5" w14:textId="77777777" w:rsidR="006B4F65" w:rsidRDefault="00FF3B3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D8BAC0" w14:textId="77777777" w:rsidR="006B4F65" w:rsidRDefault="006B4F6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</w:p>
    <w:p w14:paraId="708120A7" w14:textId="77777777" w:rsidR="006B4F65" w:rsidRDefault="006B4F65">
      <w:pPr>
        <w:autoSpaceDE w:val="0"/>
        <w:ind w:left="708"/>
        <w:rPr>
          <w:rFonts w:ascii="Times New Roman" w:hAnsi="Times New Roman" w:cs="Times New Roman"/>
          <w:sz w:val="28"/>
          <w:szCs w:val="28"/>
        </w:rPr>
      </w:pPr>
    </w:p>
    <w:p w14:paraId="24CE9CC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'''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25607C2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numfor.py</w:t>
      </w:r>
    </w:p>
    <w:p w14:paraId="01875DB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starting value 1</w:t>
      </w:r>
    </w:p>
    <w:p w14:paraId="41236A9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ending value 50</w:t>
      </w:r>
    </w:p>
    <w:p w14:paraId="06BCB0F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0FDCF88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B37FB6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1DB3C75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14F39EF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61271AD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343D762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34EAC46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2D7CB40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24123A0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6A48995F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E30BD4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2ED96E7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666F647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14:paraId="5A6EA4B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 Bizz</w:t>
      </w:r>
    </w:p>
    <w:p w14:paraId="61B0E44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</w:p>
    <w:p w14:paraId="5A31762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</w:p>
    <w:p w14:paraId="368F205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Fizz</w:t>
      </w:r>
    </w:p>
    <w:p w14:paraId="2BD7B55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</w:p>
    <w:p w14:paraId="0D53C1D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6141022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15FCFF0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</w:p>
    <w:p w14:paraId="25D01CA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</w:p>
    <w:p w14:paraId="3BE861E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5D01957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20CFE44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</w:p>
    <w:p w14:paraId="6276314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6B4DE37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</w:p>
    <w:p w14:paraId="261CF2B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</w:p>
    <w:p w14:paraId="3F97912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 Bizz</w:t>
      </w:r>
    </w:p>
    <w:p w14:paraId="34A91E2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</w:p>
    <w:p w14:paraId="56F6777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</w:p>
    <w:p w14:paraId="4852CE8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2BC9DBE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</w:p>
    <w:p w14:paraId="7A05CBA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4B62183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0D46B98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</w:p>
    <w:p w14:paraId="6D489D4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</w:p>
    <w:p w14:paraId="15C684D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7BE2C9B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Bizz</w:t>
      </w:r>
    </w:p>
    <w:p w14:paraId="4660CE9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</w:p>
    <w:p w14:paraId="0AE151F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0111460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</w:p>
    <w:p w14:paraId="0EB8F66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</w:p>
    <w:p w14:paraId="68D0ADA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 Bizz</w:t>
      </w:r>
    </w:p>
    <w:p w14:paraId="28A37AF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</w:p>
    <w:p w14:paraId="22B0041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</w:p>
    <w:p w14:paraId="55996AA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Fizz</w:t>
      </w:r>
    </w:p>
    <w:p w14:paraId="799C638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</w:p>
    <w:p w14:paraId="7FA2FEF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'''</w:t>
      </w:r>
    </w:p>
    <w:p w14:paraId="2B1D4518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1CF07613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4FEE6DE6" w14:textId="77777777" w:rsidR="006B4F65" w:rsidRDefault="00FF3B35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python program to display even numbers </w:t>
      </w:r>
      <w:r>
        <w:rPr>
          <w:rFonts w:ascii="Times New Roman" w:hAnsi="Times New Roman" w:cs="Times New Roman"/>
          <w:b/>
          <w:bCs/>
          <w:sz w:val="28"/>
          <w:szCs w:val="28"/>
        </w:rPr>
        <w:t>between m and n (m and n are taken from user)</w:t>
      </w:r>
    </w:p>
    <w:p w14:paraId="08FAF6D6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1EDC20E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7DE6D10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starting value "))</w:t>
      </w:r>
    </w:p>
    <w:p w14:paraId="1AEDB93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ending value "))</w:t>
      </w:r>
    </w:p>
    <w:p w14:paraId="2CE7F58F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while(x&lt;=y):</w:t>
      </w:r>
    </w:p>
    <w:p w14:paraId="59C442B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if(x%2==0):</w:t>
      </w:r>
    </w:p>
    <w:p w14:paraId="5940698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print(x)</w:t>
      </w:r>
    </w:p>
    <w:p w14:paraId="171D545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x=x+1</w:t>
      </w:r>
    </w:p>
    <w:p w14:paraId="5B39171F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3838DCB9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7878849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'''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4283777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num-x-y.py</w:t>
      </w:r>
    </w:p>
    <w:p w14:paraId="488AC53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starting value 200</w:t>
      </w:r>
    </w:p>
    <w:p w14:paraId="0EBC45D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ending value 250</w:t>
      </w:r>
    </w:p>
    <w:p w14:paraId="67D01CC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</w:p>
    <w:p w14:paraId="35EDBA3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</w:p>
    <w:p w14:paraId="7C0CBBD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</w:t>
      </w:r>
    </w:p>
    <w:p w14:paraId="0F8F49B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206</w:t>
      </w:r>
    </w:p>
    <w:p w14:paraId="070B382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208</w:t>
      </w:r>
    </w:p>
    <w:p w14:paraId="5476587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210</w:t>
      </w:r>
    </w:p>
    <w:p w14:paraId="5B2C58F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</w:t>
      </w:r>
    </w:p>
    <w:p w14:paraId="4F5EF5F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214</w:t>
      </w:r>
    </w:p>
    <w:p w14:paraId="090F01F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216</w:t>
      </w:r>
    </w:p>
    <w:p w14:paraId="1FCA1BA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218</w:t>
      </w:r>
    </w:p>
    <w:p w14:paraId="279453E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220</w:t>
      </w:r>
    </w:p>
    <w:p w14:paraId="0063842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222</w:t>
      </w:r>
    </w:p>
    <w:p w14:paraId="04D1D81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</w:t>
      </w:r>
    </w:p>
    <w:p w14:paraId="015A960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226</w:t>
      </w:r>
    </w:p>
    <w:p w14:paraId="0B39BBC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228</w:t>
      </w:r>
    </w:p>
    <w:p w14:paraId="40E5AE4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</w:t>
      </w:r>
    </w:p>
    <w:p w14:paraId="465BE17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232</w:t>
      </w:r>
    </w:p>
    <w:p w14:paraId="4DE5986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</w:t>
      </w:r>
    </w:p>
    <w:p w14:paraId="7C1573A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236</w:t>
      </w:r>
    </w:p>
    <w:p w14:paraId="5E02904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238</w:t>
      </w:r>
    </w:p>
    <w:p w14:paraId="2365E01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</w:t>
      </w:r>
    </w:p>
    <w:p w14:paraId="1651B1B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242</w:t>
      </w:r>
    </w:p>
    <w:p w14:paraId="571B5C2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244</w:t>
      </w:r>
    </w:p>
    <w:p w14:paraId="4FABE1A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246</w:t>
      </w:r>
    </w:p>
    <w:p w14:paraId="0FFC52B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248</w:t>
      </w:r>
    </w:p>
    <w:p w14:paraId="5DFE96F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</w:t>
      </w:r>
    </w:p>
    <w:p w14:paraId="0AF2631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'''</w:t>
      </w:r>
    </w:p>
    <w:p w14:paraId="0FCF34C8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1B289993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7F9869BA" w14:textId="77777777" w:rsidR="006B4F65" w:rsidRDefault="00FF3B35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python program to swap two numbers and find whether the first number is positive or negative or equal to zero.</w:t>
      </w:r>
    </w:p>
    <w:p w14:paraId="151CEFCC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122815E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26DC88D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first number "))</w:t>
      </w:r>
    </w:p>
    <w:p w14:paraId="7579B49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the second number "))</w:t>
      </w:r>
    </w:p>
    <w:p w14:paraId="59119F3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y,x</w:t>
      </w:r>
      <w:proofErr w:type="spellEnd"/>
    </w:p>
    <w:p w14:paraId="141671E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x == 0):</w:t>
      </w:r>
    </w:p>
    <w:p w14:paraId="3C1B773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"Number is neither positive nor negative")</w:t>
      </w:r>
    </w:p>
    <w:p w14:paraId="04BA4956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 &gt; 0):</w:t>
      </w:r>
    </w:p>
    <w:p w14:paraId="799C2A7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"Number is a positive number")</w:t>
      </w:r>
    </w:p>
    <w:p w14:paraId="77167A0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3454A4E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"Number is a negative number")</w:t>
      </w:r>
    </w:p>
    <w:p w14:paraId="2E461E16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52FCFD5F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4E90F50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'''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2A14433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swap.py</w:t>
      </w:r>
    </w:p>
    <w:p w14:paraId="666367A0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first number 3</w:t>
      </w:r>
    </w:p>
    <w:p w14:paraId="0E8B4C61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number -9</w:t>
      </w:r>
    </w:p>
    <w:p w14:paraId="10FDE44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is a negative number</w:t>
      </w:r>
    </w:p>
    <w:p w14:paraId="772A623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swap.py</w:t>
      </w:r>
    </w:p>
    <w:p w14:paraId="300782B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first number 4</w:t>
      </w:r>
    </w:p>
    <w:p w14:paraId="2B2EAE7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number 7</w:t>
      </w:r>
    </w:p>
    <w:p w14:paraId="38E84BC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is a positive number</w:t>
      </w:r>
    </w:p>
    <w:p w14:paraId="42B0A3E8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$'''</w:t>
      </w:r>
    </w:p>
    <w:p w14:paraId="0D8CCA1C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6D324AF1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3D71F749" w14:textId="77777777" w:rsidR="006B4F65" w:rsidRDefault="00FF3B35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python program to search for an </w:t>
      </w:r>
      <w:r>
        <w:rPr>
          <w:rFonts w:ascii="Times New Roman" w:hAnsi="Times New Roman" w:cs="Times New Roman"/>
          <w:b/>
          <w:bCs/>
          <w:sz w:val="28"/>
          <w:szCs w:val="28"/>
        </w:rPr>
        <w:t>element in the list of elements (The List must be entered through keyboard.</w:t>
      </w:r>
    </w:p>
    <w:p w14:paraId="58288F8C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2717DA8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59266F3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[int(x)for x in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 Enter the elements of list ").split()]</w:t>
      </w:r>
    </w:p>
    <w:p w14:paraId="328651F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any one number "))</w:t>
      </w:r>
    </w:p>
    <w:p w14:paraId="66039CF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 = 0</w:t>
      </w:r>
    </w:p>
    <w:p w14:paraId="33AA867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x:</w:t>
      </w:r>
    </w:p>
    <w:p w14:paraId="2FF4E33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y):</w:t>
      </w:r>
    </w:p>
    <w:p w14:paraId="60BE5F7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flag =1;</w:t>
      </w:r>
    </w:p>
    <w:p w14:paraId="026257CB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flag ==1):</w:t>
      </w:r>
    </w:p>
    <w:p w14:paraId="11CEB342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</w:t>
      </w:r>
      <w:r>
        <w:rPr>
          <w:rFonts w:ascii="Times New Roman" w:hAnsi="Times New Roman" w:cs="Times New Roman"/>
          <w:sz w:val="28"/>
          <w:szCs w:val="28"/>
        </w:rPr>
        <w:t>nt(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"Entered number is present in the list ")</w:t>
      </w:r>
    </w:p>
    <w:p w14:paraId="41BF9A69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</w:t>
      </w:r>
    </w:p>
    <w:p w14:paraId="6E9377C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"Entered number is not present in the list ")</w:t>
      </w:r>
    </w:p>
    <w:p w14:paraId="2A67BC28" w14:textId="77777777" w:rsidR="006B4F65" w:rsidRDefault="006B4F65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68AA057F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'''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5DA1D777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list.py</w:t>
      </w:r>
    </w:p>
    <w:p w14:paraId="24D3D38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Enter the elements of list 45 78 98 34 23 </w:t>
      </w:r>
    </w:p>
    <w:p w14:paraId="6D6615EA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one number 34</w:t>
      </w:r>
    </w:p>
    <w:p w14:paraId="00639D3C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Entered number is prese</w:t>
      </w:r>
      <w:r>
        <w:rPr>
          <w:rFonts w:ascii="Times New Roman" w:hAnsi="Times New Roman" w:cs="Times New Roman"/>
          <w:sz w:val="28"/>
          <w:szCs w:val="28"/>
        </w:rPr>
        <w:t xml:space="preserve">nt in the list </w:t>
      </w:r>
    </w:p>
    <w:p w14:paraId="0893B794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python3 list.py</w:t>
      </w:r>
    </w:p>
    <w:p w14:paraId="25F665C3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Enter the elements of list 65 98 67 12 56 34 90 </w:t>
      </w:r>
    </w:p>
    <w:p w14:paraId="78AAA625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any one number 21</w:t>
      </w:r>
    </w:p>
    <w:p w14:paraId="45B4D2DD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Entered number is not present in the list </w:t>
      </w:r>
    </w:p>
    <w:p w14:paraId="450A3C6E" w14:textId="77777777" w:rsidR="006B4F65" w:rsidRDefault="00FF3B35">
      <w:pPr>
        <w:autoSpaceDE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student@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hAnsi="Times New Roman" w:cs="Times New Roman"/>
          <w:sz w:val="28"/>
          <w:szCs w:val="28"/>
        </w:rPr>
        <w:t>:~</w:t>
      </w:r>
      <w:proofErr w:type="gramEnd"/>
      <w:r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>
        <w:rPr>
          <w:rFonts w:ascii="Times New Roman" w:hAnsi="Times New Roman" w:cs="Times New Roman"/>
          <w:sz w:val="28"/>
          <w:szCs w:val="28"/>
        </w:rPr>
        <w:t>shreyash</w:t>
      </w:r>
      <w:proofErr w:type="spellEnd"/>
      <w:r>
        <w:rPr>
          <w:rFonts w:ascii="Times New Roman" w:hAnsi="Times New Roman" w:cs="Times New Roman"/>
          <w:sz w:val="28"/>
          <w:szCs w:val="28"/>
        </w:rPr>
        <w:t>$ '''</w:t>
      </w:r>
    </w:p>
    <w:p w14:paraId="34BD2120" w14:textId="77777777" w:rsidR="006B4F65" w:rsidRDefault="006B4F65">
      <w:pPr>
        <w:rPr>
          <w:rFonts w:ascii="Times New Roman" w:hAnsi="Times New Roman" w:cs="Times New Roman"/>
          <w:sz w:val="28"/>
          <w:szCs w:val="28"/>
        </w:rPr>
      </w:pPr>
    </w:p>
    <w:p w14:paraId="56ACA84F" w14:textId="77777777" w:rsidR="006B4F65" w:rsidRDefault="00FF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C1B6D1" w14:textId="77777777" w:rsidR="006B4F65" w:rsidRDefault="006B4F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F3AC7" w14:textId="77777777" w:rsidR="006B4F65" w:rsidRDefault="00FF3B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3CECFBD" w14:textId="77777777" w:rsidR="006B4F65" w:rsidRDefault="00FF3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 we have </w:t>
      </w:r>
      <w:r>
        <w:rPr>
          <w:rFonts w:ascii="Times New Roman" w:hAnsi="Times New Roman" w:cs="Times New Roman"/>
          <w:sz w:val="28"/>
          <w:szCs w:val="28"/>
        </w:rPr>
        <w:t>studied various control statements 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 ,if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,  while, for) and implemented it in programs</w:t>
      </w:r>
    </w:p>
    <w:p w14:paraId="100471C9" w14:textId="77777777" w:rsidR="006B4F65" w:rsidRDefault="006B4F65">
      <w:pPr>
        <w:pStyle w:val="Standard"/>
        <w:rPr>
          <w:rFonts w:ascii="Times New Roman" w:hAnsi="Times New Roman"/>
          <w:sz w:val="28"/>
          <w:szCs w:val="28"/>
        </w:rPr>
      </w:pPr>
    </w:p>
    <w:sectPr w:rsidR="006B4F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E42EC" w14:textId="77777777" w:rsidR="00FF3B35" w:rsidRDefault="00FF3B35">
      <w:r>
        <w:separator/>
      </w:r>
    </w:p>
  </w:endnote>
  <w:endnote w:type="continuationSeparator" w:id="0">
    <w:p w14:paraId="62052EFB" w14:textId="77777777" w:rsidR="00FF3B35" w:rsidRDefault="00FF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E3D4D" w14:textId="77777777" w:rsidR="00FF3B35" w:rsidRDefault="00FF3B35">
      <w:r>
        <w:rPr>
          <w:color w:val="000000"/>
        </w:rPr>
        <w:separator/>
      </w:r>
    </w:p>
  </w:footnote>
  <w:footnote w:type="continuationSeparator" w:id="0">
    <w:p w14:paraId="05C22904" w14:textId="77777777" w:rsidR="00FF3B35" w:rsidRDefault="00FF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710C"/>
    <w:multiLevelType w:val="multilevel"/>
    <w:tmpl w:val="3C9CB11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63C099F"/>
    <w:multiLevelType w:val="multilevel"/>
    <w:tmpl w:val="A014CAEE"/>
    <w:lvl w:ilvl="0">
      <w:start w:val="1"/>
      <w:numFmt w:val="decimal"/>
      <w:lvlText w:val="%1."/>
      <w:lvlJc w:val="left"/>
      <w:pPr>
        <w:ind w:left="1068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2A1B39"/>
    <w:multiLevelType w:val="multilevel"/>
    <w:tmpl w:val="38E4DEC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FA00C63"/>
    <w:multiLevelType w:val="multilevel"/>
    <w:tmpl w:val="DFAC51A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04CFC"/>
    <w:multiLevelType w:val="multilevel"/>
    <w:tmpl w:val="5F3AB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4F65"/>
    <w:rsid w:val="006B4F65"/>
    <w:rsid w:val="00C655D5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4C5"/>
  <w15:docId w15:val="{1C497FA8-6F81-4DBB-B6FA-858D5CDC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styleId="NoSpacing">
    <w:name w:val="No Spacing"/>
    <w:pPr>
      <w:suppressAutoHyphens/>
    </w:pPr>
    <w:rPr>
      <w:rFonts w:cs="Mangal"/>
      <w:szCs w:val="21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sumayya khan</dc:creator>
  <cp:lastModifiedBy>Tausif Khan</cp:lastModifiedBy>
  <cp:revision>2</cp:revision>
  <dcterms:created xsi:type="dcterms:W3CDTF">2020-05-16T21:16:00Z</dcterms:created>
  <dcterms:modified xsi:type="dcterms:W3CDTF">2020-05-16T21:16:00Z</dcterms:modified>
</cp:coreProperties>
</file>